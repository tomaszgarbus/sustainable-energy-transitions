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5522842"/>
        <w:docPartObj>
          <w:docPartGallery w:val="Cover Pages"/>
          <w:docPartUnique/>
        </w:docPartObj>
      </w:sdtPr>
      <w:sdtContent>
        <w:p w14:paraId="40A792E4" w14:textId="77777777" w:rsidR="009C391F" w:rsidRDefault="009C391F" w:rsidP="009C391F"/>
        <w:p w14:paraId="77BB061F" w14:textId="77777777" w:rsidR="009C391F" w:rsidRDefault="009C391F" w:rsidP="009C391F">
          <w:pPr>
            <w:jc w:val="center"/>
          </w:pPr>
        </w:p>
        <w:p w14:paraId="5CE6D689" w14:textId="4919B765" w:rsidR="009C391F" w:rsidRPr="0028110D" w:rsidRDefault="00E23F84" w:rsidP="009C391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ASSIGNMENT </w:t>
          </w:r>
          <w:r w:rsidR="009C391F">
            <w:rPr>
              <w:rFonts w:ascii="Times New Roman" w:hAnsi="Times New Roman" w:cs="Times New Roman"/>
            </w:rPr>
            <w:t>TITLE</w:t>
          </w:r>
        </w:p>
        <w:p w14:paraId="1EC1289A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733F65D2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62322D3C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39FE520E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6C9EB534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1F9A8F18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  <w:r w:rsidRPr="002A7B1C">
            <w:rPr>
              <w:rFonts w:ascii="Times New Roman" w:hAnsi="Times New Roman" w:cs="Times New Roman"/>
            </w:rPr>
            <w:t xml:space="preserve">Submitted to </w:t>
          </w:r>
          <w:r>
            <w:rPr>
              <w:rFonts w:ascii="Times New Roman" w:hAnsi="Times New Roman" w:cs="Times New Roman"/>
            </w:rPr>
            <w:t>NAME</w:t>
          </w:r>
        </w:p>
        <w:p w14:paraId="0770414C" w14:textId="18FAA582" w:rsidR="009C391F" w:rsidRPr="002A7B1C" w:rsidRDefault="009C391F" w:rsidP="009C391F">
          <w:pPr>
            <w:jc w:val="center"/>
            <w:rPr>
              <w:rFonts w:ascii="Times New Roman" w:hAnsi="Times New Roman" w:cs="Times New Roman"/>
              <w:i/>
            </w:rPr>
          </w:pPr>
          <w:r w:rsidRPr="002A7B1C">
            <w:rPr>
              <w:rFonts w:ascii="Times New Roman" w:hAnsi="Times New Roman" w:cs="Times New Roman"/>
            </w:rPr>
            <w:t xml:space="preserve">as part of </w:t>
          </w:r>
          <w:r w:rsidR="00E23F84">
            <w:rPr>
              <w:rFonts w:ascii="Times New Roman" w:hAnsi="Times New Roman" w:cs="Times New Roman"/>
            </w:rPr>
            <w:t>the course Sustainable Energy Transition</w:t>
          </w:r>
        </w:p>
        <w:p w14:paraId="7885AF36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3B9FAA12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774C4D53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453F72B8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  <w:r w:rsidRPr="002A7B1C">
            <w:rPr>
              <w:rFonts w:ascii="Times New Roman" w:hAnsi="Times New Roman" w:cs="Times New Roman"/>
              <w:noProof/>
            </w:rPr>
            <w:drawing>
              <wp:inline distT="0" distB="0" distL="0" distR="0" wp14:anchorId="1D198B38" wp14:editId="77FE9492">
                <wp:extent cx="1350645" cy="1315085"/>
                <wp:effectExtent l="0" t="0" r="1905" b="0"/>
                <wp:docPr id="1" name="Bildobjekt 1" descr="105591_uu_logga_pr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05591_uu_logga_pri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0629" b="123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131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2E20E991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3FAD28A8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70FD8BB8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49E6181D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  <w:r w:rsidRPr="002A7B1C">
            <w:rPr>
              <w:rFonts w:ascii="Times New Roman" w:hAnsi="Times New Roman" w:cs="Times New Roman"/>
            </w:rPr>
            <w:t>Uppsala University</w:t>
          </w:r>
        </w:p>
        <w:p w14:paraId="1B37FD8F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  <w:bookmarkStart w:id="0" w:name="_Hlk20137332"/>
          <w:r w:rsidRPr="002A7B1C">
            <w:rPr>
              <w:rFonts w:ascii="Times New Roman" w:hAnsi="Times New Roman" w:cs="Times New Roman"/>
            </w:rPr>
            <w:t>Campus Gotland</w:t>
          </w:r>
        </w:p>
        <w:bookmarkEnd w:id="0"/>
        <w:p w14:paraId="4E071570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00CE5643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06D00363" w14:textId="77777777" w:rsidR="009C391F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751EA589" w14:textId="5E4409D3" w:rsidR="009C391F" w:rsidRPr="002A7B1C" w:rsidRDefault="00E23F84" w:rsidP="009C391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Name</w:t>
          </w:r>
        </w:p>
        <w:p w14:paraId="33C1636E" w14:textId="77777777" w:rsidR="009C391F" w:rsidRPr="002A7B1C" w:rsidRDefault="009C391F" w:rsidP="009C391F">
          <w:pPr>
            <w:rPr>
              <w:rFonts w:ascii="Times New Roman" w:hAnsi="Times New Roman" w:cs="Times New Roman"/>
            </w:rPr>
          </w:pPr>
        </w:p>
        <w:p w14:paraId="1D104F5A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15C0E1C0" w14:textId="77777777" w:rsidR="009C391F" w:rsidRPr="002A7B1C" w:rsidRDefault="009C391F" w:rsidP="009C391F">
          <w:pPr>
            <w:jc w:val="center"/>
            <w:rPr>
              <w:rFonts w:ascii="Times New Roman" w:hAnsi="Times New Roman" w:cs="Times New Roman"/>
            </w:rPr>
          </w:pPr>
        </w:p>
        <w:p w14:paraId="23A1431E" w14:textId="77777777" w:rsidR="009C391F" w:rsidRPr="009538CB" w:rsidRDefault="009C391F" w:rsidP="009C391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DATE</w:t>
          </w:r>
        </w:p>
      </w:sdtContent>
    </w:sdt>
    <w:p w14:paraId="7C988A7F" w14:textId="77777777" w:rsidR="009C391F" w:rsidRDefault="009C391F" w:rsidP="009C391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2361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6179C" w14:textId="77777777" w:rsidR="009C391F" w:rsidRPr="009C391F" w:rsidRDefault="009C391F">
          <w:pPr>
            <w:pStyle w:val="TOCHeading"/>
            <w:rPr>
              <w:rStyle w:val="UUHeading1Char"/>
            </w:rPr>
          </w:pPr>
          <w:r w:rsidRPr="009C391F">
            <w:rPr>
              <w:rStyle w:val="UUHeading1Char"/>
            </w:rPr>
            <w:t>Contents</w:t>
          </w:r>
        </w:p>
        <w:p w14:paraId="1BC47DB0" w14:textId="77777777" w:rsidR="009C391F" w:rsidRPr="009C391F" w:rsidRDefault="009C391F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9C391F">
            <w:rPr>
              <w:rFonts w:ascii="Times New Roman" w:hAnsi="Times New Roman" w:cs="Times New Roman"/>
            </w:rPr>
            <w:fldChar w:fldCharType="begin"/>
          </w:r>
          <w:r w:rsidRPr="009C391F">
            <w:rPr>
              <w:rFonts w:ascii="Times New Roman" w:hAnsi="Times New Roman" w:cs="Times New Roman"/>
            </w:rPr>
            <w:instrText xml:space="preserve"> TOC \o "1-3" \h \z \u </w:instrText>
          </w:r>
          <w:r w:rsidRPr="009C391F">
            <w:rPr>
              <w:rFonts w:ascii="Times New Roman" w:hAnsi="Times New Roman" w:cs="Times New Roman"/>
            </w:rPr>
            <w:fldChar w:fldCharType="separate"/>
          </w:r>
          <w:hyperlink w:anchor="_Toc30611877" w:history="1">
            <w:r w:rsidRPr="009C391F">
              <w:rPr>
                <w:rStyle w:val="Hyperlink"/>
                <w:rFonts w:ascii="Times New Roman" w:hAnsi="Times New Roman" w:cs="Times New Roman"/>
                <w:noProof/>
              </w:rPr>
              <w:t>Heading</w:t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  <w:instrText xml:space="preserve"> PAGEREF _Toc30611877 \h </w:instrText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C39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67D63" w14:textId="77777777" w:rsidR="009C391F" w:rsidRPr="009C391F" w:rsidRDefault="00000000">
          <w:pPr>
            <w:pStyle w:val="TOC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30611878" w:history="1">
            <w:r w:rsidR="009C391F" w:rsidRPr="009C391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  <w:instrText xml:space="preserve"> PAGEREF _Toc30611878 \h </w:instrText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C391F" w:rsidRPr="009C39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53580" w14:textId="77777777" w:rsidR="009C391F" w:rsidRDefault="009C391F">
          <w:r w:rsidRPr="009C391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F7256FA" w14:textId="77777777" w:rsidR="009C391F" w:rsidRDefault="009C391F" w:rsidP="009C391F">
      <w:pPr>
        <w:sectPr w:rsidR="009C391F" w:rsidSect="00FF71CA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207F88BE" w14:textId="77777777" w:rsidR="009C391F" w:rsidRDefault="009C391F" w:rsidP="009C391F">
      <w:pPr>
        <w:pStyle w:val="UUTitle"/>
      </w:pPr>
      <w:r>
        <w:lastRenderedPageBreak/>
        <w:t>Heading</w:t>
      </w:r>
    </w:p>
    <w:p w14:paraId="57ADA548" w14:textId="77777777" w:rsidR="009C391F" w:rsidRPr="009C391F" w:rsidRDefault="009C391F" w:rsidP="009C391F">
      <w:pPr>
        <w:pStyle w:val="UUHeading1"/>
      </w:pPr>
      <w:bookmarkStart w:id="1" w:name="_Toc30611877"/>
      <w:r>
        <w:t>Heading</w:t>
      </w:r>
      <w:bookmarkEnd w:id="1"/>
    </w:p>
    <w:p w14:paraId="3BAAA734" w14:textId="77777777" w:rsidR="009C391F" w:rsidRPr="00B77408" w:rsidRDefault="009C391F" w:rsidP="009C391F">
      <w:pPr>
        <w:pStyle w:val="UUNormal"/>
        <w:spacing w:before="240"/>
        <w:contextualSpacing/>
      </w:pPr>
      <w:r>
        <w:t>Text</w:t>
      </w:r>
    </w:p>
    <w:p w14:paraId="1CDD4CE3" w14:textId="77777777" w:rsidR="009C391F" w:rsidRDefault="009C391F" w:rsidP="009C391F">
      <w:pPr>
        <w:pStyle w:val="UUHeading1"/>
      </w:pPr>
      <w:r>
        <w:br w:type="page"/>
      </w:r>
      <w:bookmarkStart w:id="2" w:name="_Toc30611878"/>
      <w:r>
        <w:lastRenderedPageBreak/>
        <w:t>References</w:t>
      </w:r>
      <w:bookmarkEnd w:id="2"/>
    </w:p>
    <w:p w14:paraId="70DB4F84" w14:textId="77777777" w:rsidR="009C391F" w:rsidRPr="00313701" w:rsidRDefault="009C391F" w:rsidP="009C391F">
      <w:pPr>
        <w:pStyle w:val="UUNormal"/>
        <w:ind w:left="567" w:hanging="567"/>
        <w:contextualSpacing/>
        <w:jc w:val="left"/>
      </w:pPr>
      <w:r>
        <w:t>Reference</w:t>
      </w:r>
    </w:p>
    <w:p w14:paraId="28867DDB" w14:textId="77777777" w:rsidR="009C391F" w:rsidRPr="00A76C5D" w:rsidRDefault="009C391F" w:rsidP="009C391F">
      <w:pPr>
        <w:pStyle w:val="UUNormal"/>
      </w:pPr>
    </w:p>
    <w:p w14:paraId="4A96FA9F" w14:textId="77777777" w:rsidR="00D043D5" w:rsidRDefault="00D043D5"/>
    <w:sectPr w:rsidR="00D043D5" w:rsidSect="00FF71C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5652" w14:textId="77777777" w:rsidR="004A27B7" w:rsidRDefault="004A27B7" w:rsidP="009C391F">
      <w:pPr>
        <w:spacing w:after="0" w:line="240" w:lineRule="auto"/>
      </w:pPr>
      <w:r>
        <w:separator/>
      </w:r>
    </w:p>
  </w:endnote>
  <w:endnote w:type="continuationSeparator" w:id="0">
    <w:p w14:paraId="71B843BD" w14:textId="77777777" w:rsidR="004A27B7" w:rsidRDefault="004A27B7" w:rsidP="009C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776944"/>
      <w:docPartObj>
        <w:docPartGallery w:val="Page Numbers (Bottom of Page)"/>
        <w:docPartUnique/>
      </w:docPartObj>
    </w:sdtPr>
    <w:sdtContent>
      <w:p w14:paraId="10D3731C" w14:textId="77777777" w:rsidR="00DF72FC" w:rsidRDefault="00000000">
        <w:pPr>
          <w:pStyle w:val="Footer"/>
          <w:jc w:val="right"/>
        </w:pPr>
      </w:p>
    </w:sdtContent>
  </w:sdt>
  <w:p w14:paraId="1AF3BBC9" w14:textId="77777777" w:rsidR="00DF72F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178103"/>
      <w:docPartObj>
        <w:docPartGallery w:val="Page Numbers (Bottom of Page)"/>
        <w:docPartUnique/>
      </w:docPartObj>
    </w:sdtPr>
    <w:sdtContent>
      <w:p w14:paraId="461AE6F2" w14:textId="77777777" w:rsidR="00DF72FC" w:rsidRDefault="009C39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111AAB62" w14:textId="77777777" w:rsidR="00DF72F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13438"/>
      <w:docPartObj>
        <w:docPartGallery w:val="Page Numbers (Bottom of Page)"/>
        <w:docPartUnique/>
      </w:docPartObj>
    </w:sdtPr>
    <w:sdtContent>
      <w:p w14:paraId="22D7DD53" w14:textId="77777777" w:rsidR="00DF72FC" w:rsidRDefault="009C39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E52729F" w14:textId="77777777" w:rsidR="00DF72F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3307" w14:textId="77777777" w:rsidR="004A27B7" w:rsidRDefault="004A27B7" w:rsidP="009C391F">
      <w:pPr>
        <w:spacing w:after="0" w:line="240" w:lineRule="auto"/>
      </w:pPr>
      <w:r>
        <w:separator/>
      </w:r>
    </w:p>
  </w:footnote>
  <w:footnote w:type="continuationSeparator" w:id="0">
    <w:p w14:paraId="14E4916B" w14:textId="77777777" w:rsidR="004A27B7" w:rsidRDefault="004A27B7" w:rsidP="009C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371F" w14:textId="77777777" w:rsidR="00FF71CA" w:rsidRDefault="009C391F" w:rsidP="00FF71CA">
    <w:pPr>
      <w:pStyle w:val="Header"/>
    </w:pPr>
    <w:r w:rsidRPr="00421CC9">
      <w:t>UU Campus Gotland</w:t>
    </w:r>
    <w:r>
      <w:tab/>
    </w:r>
    <w:r w:rsidRPr="00421CC9">
      <w:t>Felix Meyer</w:t>
    </w:r>
    <w:r>
      <w:tab/>
      <w:t>Assignment</w:t>
    </w:r>
  </w:p>
  <w:p w14:paraId="6ADA93CD" w14:textId="77777777" w:rsidR="00FF71CA" w:rsidRPr="00421CC9" w:rsidRDefault="009C391F" w:rsidP="00FF71CA">
    <w:pPr>
      <w:pStyle w:val="Header"/>
    </w:pPr>
    <w:r>
      <w:t>Environmental and Climate Change</w:t>
    </w:r>
    <w:r w:rsidRPr="00421CC9">
      <w:tab/>
    </w:r>
    <w:r>
      <w:tab/>
      <w:t>Week 1</w:t>
    </w:r>
  </w:p>
  <w:p w14:paraId="5E64FCE8" w14:textId="77777777" w:rsidR="00FF71CA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174F" w14:textId="448F625D" w:rsidR="00FF71CA" w:rsidRDefault="009C391F" w:rsidP="00FF71CA">
    <w:pPr>
      <w:pStyle w:val="Header"/>
    </w:pPr>
    <w:r w:rsidRPr="00421CC9">
      <w:t>UU Campus Gotland</w:t>
    </w:r>
    <w:r>
      <w:tab/>
    </w:r>
    <w:r>
      <w:tab/>
    </w:r>
    <w:r w:rsidR="00E23F84">
      <w:t>Name</w:t>
    </w:r>
  </w:p>
  <w:p w14:paraId="5A720DC9" w14:textId="63C1A546" w:rsidR="00FF71CA" w:rsidRDefault="00E23F84">
    <w:pPr>
      <w:pStyle w:val="Header"/>
    </w:pPr>
    <w:r>
      <w:t>Sustainable Energy Transition</w:t>
    </w:r>
    <w:r w:rsidR="009C391F" w:rsidRPr="00421CC9">
      <w:tab/>
    </w:r>
    <w:r w:rsidR="009C391F">
      <w:tab/>
    </w:r>
    <w:r>
      <w:t>Assignment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D2F5" w14:textId="77777777" w:rsidR="00FF71CA" w:rsidRDefault="009C391F" w:rsidP="00FF71CA">
    <w:pPr>
      <w:pStyle w:val="Header"/>
    </w:pPr>
    <w:r w:rsidRPr="00421CC9">
      <w:t>UU Campus Gotland</w:t>
    </w:r>
    <w:r>
      <w:tab/>
    </w:r>
    <w:r w:rsidRPr="00421CC9">
      <w:t>Felix Meyer</w:t>
    </w:r>
    <w:r>
      <w:tab/>
      <w:t>Assignment</w:t>
    </w:r>
  </w:p>
  <w:p w14:paraId="0D76CD5C" w14:textId="77777777" w:rsidR="00FF71CA" w:rsidRPr="00421CC9" w:rsidRDefault="009C391F" w:rsidP="00FF71CA">
    <w:pPr>
      <w:pStyle w:val="Header"/>
    </w:pPr>
    <w:r>
      <w:t>Environmental and Climate Change</w:t>
    </w:r>
    <w:r w:rsidRPr="00421CC9">
      <w:tab/>
    </w:r>
    <w:r>
      <w:tab/>
      <w:t>Week 1</w:t>
    </w:r>
  </w:p>
  <w:p w14:paraId="21B0F96C" w14:textId="77777777" w:rsidR="00FF71CA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BF"/>
    <w:rsid w:val="000D25BF"/>
    <w:rsid w:val="00370570"/>
    <w:rsid w:val="004A27B7"/>
    <w:rsid w:val="006879C8"/>
    <w:rsid w:val="007A2E33"/>
    <w:rsid w:val="00824BB0"/>
    <w:rsid w:val="00936412"/>
    <w:rsid w:val="009C391F"/>
    <w:rsid w:val="00AF3BFD"/>
    <w:rsid w:val="00D043D5"/>
    <w:rsid w:val="00E23F84"/>
    <w:rsid w:val="00E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12A9"/>
  <w15:chartTrackingRefBased/>
  <w15:docId w15:val="{0E50B2D3-D074-4A10-B07E-2EBE198E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1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UTitle">
    <w:name w:val="UU Title"/>
    <w:next w:val="UUNormal"/>
    <w:link w:val="UUTitleChar"/>
    <w:autoRedefine/>
    <w:qFormat/>
    <w:rsid w:val="00936412"/>
    <w:rPr>
      <w:rFonts w:ascii="Arial" w:eastAsiaTheme="majorEastAsia" w:hAnsi="Arial" w:cs="Arial"/>
      <w:b/>
      <w:bCs/>
      <w:spacing w:val="-10"/>
      <w:kern w:val="28"/>
      <w:sz w:val="28"/>
      <w:szCs w:val="28"/>
      <w:lang w:val="en-GB"/>
    </w:rPr>
  </w:style>
  <w:style w:type="character" w:customStyle="1" w:styleId="UUTitleChar">
    <w:name w:val="UU Title Char"/>
    <w:basedOn w:val="TitleChar"/>
    <w:link w:val="UUTitle"/>
    <w:rsid w:val="00936412"/>
    <w:rPr>
      <w:rFonts w:ascii="Arial" w:eastAsiaTheme="majorEastAsia" w:hAnsi="Arial" w:cs="Arial"/>
      <w:b/>
      <w:bCs/>
      <w:spacing w:val="-10"/>
      <w:kern w:val="28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24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UUHeading1">
    <w:name w:val="UU Heading 1"/>
    <w:basedOn w:val="Heading1"/>
    <w:next w:val="UUNormal"/>
    <w:link w:val="UUHeading1Char"/>
    <w:qFormat/>
    <w:rsid w:val="00E97B94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UUHeading1Char">
    <w:name w:val="UU Heading 1 Char"/>
    <w:basedOn w:val="Heading1Char"/>
    <w:link w:val="UUHeading1"/>
    <w:rsid w:val="00E97B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B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UUNormal">
    <w:name w:val="UU Normal"/>
    <w:basedOn w:val="Normal"/>
    <w:link w:val="UUNormalChar"/>
    <w:qFormat/>
    <w:rsid w:val="007A2E33"/>
    <w:pPr>
      <w:jc w:val="both"/>
    </w:pPr>
    <w:rPr>
      <w:rFonts w:ascii="Times New Roman" w:hAnsi="Times New Roman"/>
      <w:sz w:val="24"/>
    </w:rPr>
  </w:style>
  <w:style w:type="character" w:customStyle="1" w:styleId="UUNormalChar">
    <w:name w:val="UU Normal Char"/>
    <w:basedOn w:val="DefaultParagraphFont"/>
    <w:link w:val="UUNormal"/>
    <w:rsid w:val="007A2E33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3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1F"/>
    <w:rPr>
      <w:lang w:val="en-GB"/>
    </w:rPr>
  </w:style>
  <w:style w:type="character" w:styleId="Hyperlink">
    <w:name w:val="Hyperlink"/>
    <w:basedOn w:val="DefaultParagraphFont"/>
    <w:uiPriority w:val="99"/>
    <w:unhideWhenUsed/>
    <w:rsid w:val="009C39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1F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C39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9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\Dokument\Custom%20Office%20Templates\E&amp;CC%20Templa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E4BBD9E-FDC6-4956-BBDA-143CD4B1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C:\Users\felix\OneDrive\Dokument\Custom Office Templates\E&amp;CC Template.dotx</Template>
  <TotalTime>0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Meyer</dc:creator>
  <cp:keywords/>
  <dc:description/>
  <cp:lastModifiedBy>Lara-Patricia Brokmeier</cp:lastModifiedBy>
  <cp:revision>2</cp:revision>
  <dcterms:created xsi:type="dcterms:W3CDTF">2022-10-31T13:19:00Z</dcterms:created>
  <dcterms:modified xsi:type="dcterms:W3CDTF">2022-10-31T13:19:00Z</dcterms:modified>
</cp:coreProperties>
</file>